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1EF8" w14:textId="1AF955AE" w:rsidR="00620E25" w:rsidRDefault="00E35812" w:rsidP="002F0820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89BC58" wp14:editId="0567C499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23622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26" y="21000"/>
                <wp:lineTo x="21426" y="0"/>
                <wp:lineTo x="0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6CB1F" w14:textId="0417AA9F" w:rsidR="00620E25" w:rsidRDefault="00620E25" w:rsidP="002F0820">
      <w:pPr>
        <w:pStyle w:val="Heading1"/>
        <w:jc w:val="center"/>
      </w:pPr>
    </w:p>
    <w:p w14:paraId="3ECA60B1" w14:textId="77777777" w:rsidR="00C848AF" w:rsidRPr="00FD6FAF" w:rsidRDefault="00C848AF" w:rsidP="002F0820">
      <w:pPr>
        <w:pStyle w:val="Heading1"/>
        <w:jc w:val="center"/>
        <w:rPr>
          <w:sz w:val="28"/>
          <w:szCs w:val="28"/>
        </w:rPr>
      </w:pPr>
    </w:p>
    <w:p w14:paraId="6EB81F97" w14:textId="124253FE" w:rsidR="002F0820" w:rsidRPr="00E35812" w:rsidRDefault="00054B07" w:rsidP="002F0820">
      <w:pPr>
        <w:pStyle w:val="Heading1"/>
        <w:jc w:val="center"/>
        <w:rPr>
          <w:sz w:val="36"/>
          <w:szCs w:val="36"/>
        </w:rPr>
      </w:pPr>
      <w:r w:rsidRPr="00E35812">
        <w:rPr>
          <w:sz w:val="36"/>
          <w:szCs w:val="36"/>
        </w:rPr>
        <w:t>INVOICE</w:t>
      </w:r>
    </w:p>
    <w:p w14:paraId="35AAE041" w14:textId="77777777" w:rsidR="002F0820" w:rsidRPr="0057418E" w:rsidRDefault="00BA2412" w:rsidP="0086084F">
      <w:pPr>
        <w:pStyle w:val="Heading2"/>
        <w:ind w:left="299" w:hanging="119"/>
        <w:rPr>
          <w:b w:val="0"/>
          <w:bCs/>
          <w:sz w:val="22"/>
          <w:szCs w:val="22"/>
        </w:rPr>
      </w:pPr>
      <w:r w:rsidRPr="0057418E">
        <w:rPr>
          <w:b w:val="0"/>
          <w:bCs/>
          <w:sz w:val="22"/>
          <w:szCs w:val="22"/>
        </w:rPr>
        <w:t>ROCK STONE INTERNATIONAL TRADING FZCO</w:t>
      </w:r>
    </w:p>
    <w:p w14:paraId="7769F534" w14:textId="77777777" w:rsidR="002F0820" w:rsidRPr="0057418E" w:rsidRDefault="00380753" w:rsidP="0086084F">
      <w:pPr>
        <w:ind w:left="299" w:hanging="119"/>
        <w:rPr>
          <w:bCs/>
          <w:sz w:val="22"/>
          <w:szCs w:val="22"/>
        </w:rPr>
      </w:pPr>
      <w:r w:rsidRPr="0057418E">
        <w:rPr>
          <w:bCs/>
          <w:sz w:val="22"/>
          <w:szCs w:val="22"/>
        </w:rPr>
        <w:t>P.O. BOX 371457</w:t>
      </w:r>
    </w:p>
    <w:p w14:paraId="4B04123B" w14:textId="7B2B5278" w:rsidR="002F0820" w:rsidRPr="0057418E" w:rsidRDefault="00380753" w:rsidP="00702D17">
      <w:pPr>
        <w:ind w:hanging="119"/>
        <w:rPr>
          <w:bCs/>
          <w:sz w:val="22"/>
          <w:szCs w:val="22"/>
        </w:rPr>
      </w:pPr>
      <w:r w:rsidRPr="0057418E">
        <w:rPr>
          <w:bCs/>
          <w:sz w:val="22"/>
          <w:szCs w:val="22"/>
        </w:rPr>
        <w:t xml:space="preserve">    DAFZA, DUBAI, UAE</w:t>
      </w:r>
    </w:p>
    <w:p w14:paraId="763C4AC8" w14:textId="77777777" w:rsidR="002F0820" w:rsidRPr="0057418E" w:rsidRDefault="002F0820" w:rsidP="002F0820">
      <w:pPr>
        <w:ind w:hanging="299"/>
        <w:rPr>
          <w:sz w:val="22"/>
          <w:szCs w:val="22"/>
        </w:rPr>
      </w:pPr>
    </w:p>
    <w:tbl>
      <w:tblPr>
        <w:tblW w:w="11023" w:type="dxa"/>
        <w:jc w:val="center"/>
        <w:tblLook w:val="0000" w:firstRow="0" w:lastRow="0" w:firstColumn="0" w:lastColumn="0" w:noHBand="0" w:noVBand="0"/>
      </w:tblPr>
      <w:tblGrid>
        <w:gridCol w:w="6110"/>
        <w:gridCol w:w="4913"/>
      </w:tblGrid>
      <w:tr w:rsidR="0093568C" w:rsidRPr="0057418E" w14:paraId="496E831F" w14:textId="77777777" w:rsidTr="008B6D8C">
        <w:trPr>
          <w:trHeight w:val="1440"/>
          <w:jc w:val="center"/>
        </w:trPr>
        <w:tc>
          <w:tcPr>
            <w:tcW w:w="6106" w:type="dxa"/>
          </w:tcPr>
          <w:p w14:paraId="020DC356" w14:textId="4F0FAEE3" w:rsidR="0093568C" w:rsidRPr="0057418E" w:rsidRDefault="00054B07" w:rsidP="00D115C4">
            <w:pPr>
              <w:pStyle w:val="Heading3"/>
              <w:ind w:firstLine="162"/>
              <w:rPr>
                <w:caps w:val="0"/>
                <w:sz w:val="22"/>
                <w:szCs w:val="22"/>
              </w:rPr>
            </w:pPr>
            <w:r w:rsidRPr="0057418E">
              <w:rPr>
                <w:caps w:val="0"/>
                <w:sz w:val="22"/>
                <w:szCs w:val="22"/>
              </w:rPr>
              <w:t>BUYER</w:t>
            </w:r>
            <w:r w:rsidR="0093568C" w:rsidRPr="0057418E">
              <w:rPr>
                <w:caps w:val="0"/>
                <w:sz w:val="22"/>
                <w:szCs w:val="22"/>
              </w:rPr>
              <w:t>:</w:t>
            </w:r>
          </w:p>
          <w:p w14:paraId="15ACC2DA" w14:textId="27B5E0F0" w:rsidR="0013617A" w:rsidRPr="0057418E" w:rsidRDefault="00054B07" w:rsidP="001E3C2E">
            <w:pPr>
              <w:ind w:firstLine="162"/>
              <w:rPr>
                <w:bCs/>
                <w:sz w:val="22"/>
                <w:szCs w:val="22"/>
              </w:rPr>
            </w:pPr>
            <w:r w:rsidRPr="0057418E">
              <w:rPr>
                <w:bCs/>
                <w:sz w:val="22"/>
                <w:szCs w:val="22"/>
              </w:rPr>
              <w:t>ARAAK FOOD INDUSTRIES COMPANY LTD</w:t>
            </w:r>
          </w:p>
          <w:p w14:paraId="0D49C489" w14:textId="3916AAFF" w:rsidR="001379B7" w:rsidRPr="0057418E" w:rsidRDefault="00054B07" w:rsidP="001E3C2E">
            <w:pPr>
              <w:ind w:firstLine="162"/>
              <w:rPr>
                <w:bCs/>
                <w:sz w:val="22"/>
                <w:szCs w:val="22"/>
              </w:rPr>
            </w:pPr>
            <w:r w:rsidRPr="0057418E">
              <w:rPr>
                <w:bCs/>
                <w:sz w:val="22"/>
                <w:szCs w:val="22"/>
              </w:rPr>
              <w:t>NO 10/2, BLOCK 6, KHARTOUM NORTH IND AREA</w:t>
            </w:r>
          </w:p>
          <w:p w14:paraId="650B6446" w14:textId="4CC871E3" w:rsidR="00852A8A" w:rsidRPr="0057418E" w:rsidRDefault="00054B07" w:rsidP="00B07A19">
            <w:pPr>
              <w:ind w:firstLine="162"/>
              <w:rPr>
                <w:bCs/>
                <w:sz w:val="22"/>
                <w:szCs w:val="22"/>
              </w:rPr>
            </w:pPr>
            <w:r w:rsidRPr="0057418E">
              <w:rPr>
                <w:bCs/>
                <w:sz w:val="22"/>
                <w:szCs w:val="22"/>
              </w:rPr>
              <w:t>KHARTOUM, SUDAN</w:t>
            </w:r>
          </w:p>
        </w:tc>
        <w:tc>
          <w:tcPr>
            <w:tcW w:w="4910" w:type="dxa"/>
          </w:tcPr>
          <w:p w14:paraId="0112CDD1" w14:textId="77777777" w:rsidR="0093568C" w:rsidRPr="0057418E" w:rsidRDefault="0093568C" w:rsidP="001E3C2E">
            <w:pPr>
              <w:rPr>
                <w:sz w:val="22"/>
                <w:szCs w:val="22"/>
              </w:rPr>
            </w:pPr>
          </w:p>
        </w:tc>
      </w:tr>
      <w:tr w:rsidR="005A6D66" w:rsidRPr="0057418E" w14:paraId="06D60E61" w14:textId="77777777" w:rsidTr="008B6D8C">
        <w:trPr>
          <w:trHeight w:val="1152"/>
          <w:jc w:val="center"/>
        </w:trPr>
        <w:tc>
          <w:tcPr>
            <w:tcW w:w="11016" w:type="dxa"/>
            <w:gridSpan w:val="2"/>
          </w:tcPr>
          <w:tbl>
            <w:tblPr>
              <w:tblpPr w:leftFromText="180" w:rightFromText="180" w:vertAnchor="text" w:tblpX="175" w:tblpY="16"/>
              <w:tblW w:w="106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2405"/>
              <w:gridCol w:w="2630"/>
              <w:gridCol w:w="2331"/>
              <w:gridCol w:w="1719"/>
              <w:gridCol w:w="1537"/>
            </w:tblGrid>
            <w:tr w:rsidR="0047005E" w:rsidRPr="0057418E" w14:paraId="1E12F15D" w14:textId="77777777" w:rsidTr="0057418E">
              <w:trPr>
                <w:cantSplit/>
                <w:trHeight w:val="288"/>
              </w:trPr>
              <w:tc>
                <w:tcPr>
                  <w:tcW w:w="2405" w:type="dxa"/>
                  <w:tcBorders>
                    <w:top w:val="single" w:sz="12" w:space="0" w:color="auto"/>
                  </w:tcBorders>
                  <w:vAlign w:val="center"/>
                </w:tcPr>
                <w:p w14:paraId="2FA91EF2" w14:textId="429D5E26" w:rsidR="005A5FFD" w:rsidRPr="0057418E" w:rsidRDefault="00054B07" w:rsidP="00852A8A">
                  <w:pPr>
                    <w:pStyle w:val="ColumnHeadings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BUYER</w:t>
                  </w:r>
                  <w:r w:rsidR="008618F5" w:rsidRPr="0057418E">
                    <w:rPr>
                      <w:sz w:val="22"/>
                      <w:szCs w:val="22"/>
                    </w:rPr>
                    <w:t xml:space="preserve"> </w:t>
                  </w:r>
                  <w:r w:rsidR="005A5FFD" w:rsidRPr="0057418E">
                    <w:rPr>
                      <w:sz w:val="22"/>
                      <w:szCs w:val="22"/>
                    </w:rPr>
                    <w:t>REF. N</w:t>
                  </w:r>
                  <w:r w:rsidR="0091410F" w:rsidRPr="0057418E">
                    <w:rPr>
                      <w:sz w:val="22"/>
                      <w:szCs w:val="22"/>
                    </w:rPr>
                    <w:t>O.</w:t>
                  </w:r>
                </w:p>
              </w:tc>
              <w:tc>
                <w:tcPr>
                  <w:tcW w:w="2630" w:type="dxa"/>
                  <w:tcBorders>
                    <w:top w:val="single" w:sz="12" w:space="0" w:color="auto"/>
                  </w:tcBorders>
                  <w:vAlign w:val="center"/>
                </w:tcPr>
                <w:p w14:paraId="0614F153" w14:textId="77777777" w:rsidR="005A5FFD" w:rsidRPr="0057418E" w:rsidRDefault="005A5FFD" w:rsidP="00852A8A">
                  <w:pPr>
                    <w:pStyle w:val="ColumnHeadings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PAYMENT TERMS</w:t>
                  </w:r>
                </w:p>
              </w:tc>
              <w:tc>
                <w:tcPr>
                  <w:tcW w:w="2331" w:type="dxa"/>
                  <w:tcBorders>
                    <w:top w:val="single" w:sz="12" w:space="0" w:color="auto"/>
                  </w:tcBorders>
                  <w:vAlign w:val="center"/>
                </w:tcPr>
                <w:p w14:paraId="6C7AB499" w14:textId="77777777" w:rsidR="005A5FFD" w:rsidRPr="0057418E" w:rsidRDefault="005A5FFD" w:rsidP="00852A8A">
                  <w:pPr>
                    <w:pStyle w:val="ColumnHeadings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SHIPPING TERMS</w:t>
                  </w:r>
                </w:p>
              </w:tc>
              <w:tc>
                <w:tcPr>
                  <w:tcW w:w="1719" w:type="dxa"/>
                  <w:tcBorders>
                    <w:top w:val="single" w:sz="12" w:space="0" w:color="auto"/>
                  </w:tcBorders>
                  <w:vAlign w:val="center"/>
                </w:tcPr>
                <w:p w14:paraId="3A6F3B4E" w14:textId="3F13F165" w:rsidR="005A5FFD" w:rsidRPr="0057418E" w:rsidRDefault="00E35812" w:rsidP="00852A8A">
                  <w:pPr>
                    <w:pStyle w:val="ColumnHeading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INVOICE</w:t>
                  </w:r>
                  <w:r w:rsidR="00C37F5E" w:rsidRPr="0057418E">
                    <w:rPr>
                      <w:sz w:val="22"/>
                      <w:szCs w:val="22"/>
                    </w:rPr>
                    <w:t xml:space="preserve"> </w:t>
                  </w:r>
                  <w:r w:rsidR="005A5FFD" w:rsidRPr="0057418E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537" w:type="dxa"/>
                  <w:tcBorders>
                    <w:top w:val="single" w:sz="12" w:space="0" w:color="auto"/>
                  </w:tcBorders>
                  <w:vAlign w:val="center"/>
                </w:tcPr>
                <w:p w14:paraId="58430490" w14:textId="77777777" w:rsidR="005A5FFD" w:rsidRPr="0057418E" w:rsidRDefault="005A5FFD" w:rsidP="00852A8A">
                  <w:pPr>
                    <w:pStyle w:val="ColumnHeadings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DATE</w:t>
                  </w:r>
                </w:p>
              </w:tc>
            </w:tr>
            <w:tr w:rsidR="0047005E" w:rsidRPr="0057418E" w14:paraId="1F222D69" w14:textId="77777777" w:rsidTr="0057418E">
              <w:trPr>
                <w:cantSplit/>
                <w:trHeight w:val="288"/>
              </w:trPr>
              <w:tc>
                <w:tcPr>
                  <w:tcW w:w="2405" w:type="dxa"/>
                  <w:vAlign w:val="center"/>
                </w:tcPr>
                <w:p w14:paraId="57C24996" w14:textId="7B208807" w:rsidR="005A5FFD" w:rsidRPr="0057418E" w:rsidRDefault="007D642A" w:rsidP="00E35812">
                  <w:pPr>
                    <w:jc w:val="center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P</w:t>
                  </w:r>
                  <w:r w:rsidR="00054B07" w:rsidRPr="0057418E">
                    <w:rPr>
                      <w:sz w:val="22"/>
                      <w:szCs w:val="22"/>
                    </w:rPr>
                    <w:t>ZU2506-23</w:t>
                  </w:r>
                </w:p>
              </w:tc>
              <w:tc>
                <w:tcPr>
                  <w:tcW w:w="2630" w:type="dxa"/>
                  <w:vAlign w:val="center"/>
                </w:tcPr>
                <w:p w14:paraId="538DE04C" w14:textId="44CE9D20" w:rsidR="005A5FFD" w:rsidRPr="0057418E" w:rsidRDefault="00054B07" w:rsidP="008618F5">
                  <w:pPr>
                    <w:jc w:val="center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180 DAYS BL DATE</w:t>
                  </w:r>
                </w:p>
              </w:tc>
              <w:tc>
                <w:tcPr>
                  <w:tcW w:w="2331" w:type="dxa"/>
                  <w:vAlign w:val="center"/>
                </w:tcPr>
                <w:p w14:paraId="04E2B787" w14:textId="30F5276F" w:rsidR="005A5FFD" w:rsidRPr="0057418E" w:rsidRDefault="00054B07" w:rsidP="00852A8A">
                  <w:pPr>
                    <w:jc w:val="center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CFR PORT SUDAN</w:t>
                  </w:r>
                </w:p>
              </w:tc>
              <w:tc>
                <w:tcPr>
                  <w:tcW w:w="1719" w:type="dxa"/>
                </w:tcPr>
                <w:p w14:paraId="08A76973" w14:textId="19B2A7B1" w:rsidR="005A5FFD" w:rsidRPr="0057418E" w:rsidRDefault="00054B07" w:rsidP="008618F5">
                  <w:pPr>
                    <w:jc w:val="center"/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31-2025</w:t>
                  </w:r>
                </w:p>
              </w:tc>
              <w:tc>
                <w:tcPr>
                  <w:tcW w:w="1537" w:type="dxa"/>
                </w:tcPr>
                <w:p w14:paraId="1985051F" w14:textId="09BB5879" w:rsidR="005A5FFD" w:rsidRPr="0057418E" w:rsidRDefault="00E35812" w:rsidP="000B0E2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14.07.2025</w:t>
                  </w:r>
                </w:p>
              </w:tc>
            </w:tr>
          </w:tbl>
          <w:p w14:paraId="7D34E2FE" w14:textId="77777777" w:rsidR="005A6D66" w:rsidRPr="0057418E" w:rsidRDefault="005A6D66" w:rsidP="00D115C4">
            <w:pPr>
              <w:pStyle w:val="Heading3"/>
              <w:rPr>
                <w:sz w:val="22"/>
                <w:szCs w:val="22"/>
              </w:rPr>
            </w:pPr>
          </w:p>
          <w:p w14:paraId="70F51FE9" w14:textId="77777777" w:rsidR="005A6D66" w:rsidRPr="0057418E" w:rsidRDefault="005A6D66" w:rsidP="00D115C4">
            <w:pPr>
              <w:pStyle w:val="Heading3"/>
              <w:rPr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tblpX="200" w:tblpY="65"/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843"/>
        <w:gridCol w:w="4129"/>
        <w:gridCol w:w="503"/>
        <w:gridCol w:w="2070"/>
        <w:gridCol w:w="2070"/>
      </w:tblGrid>
      <w:tr w:rsidR="008B6D8C" w:rsidRPr="0057418E" w14:paraId="7CA8D58F" w14:textId="77777777" w:rsidTr="0047005E">
        <w:trPr>
          <w:cantSplit/>
          <w:trHeight w:val="288"/>
        </w:trPr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F265E5" w14:textId="77777777" w:rsidR="008B6D8C" w:rsidRPr="0057418E" w:rsidRDefault="008B6D8C" w:rsidP="00830FCA">
            <w:pPr>
              <w:pStyle w:val="ColumnHeadings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QTY</w:t>
            </w:r>
          </w:p>
        </w:tc>
        <w:tc>
          <w:tcPr>
            <w:tcW w:w="463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3BE70B" w14:textId="77777777" w:rsidR="008B6D8C" w:rsidRPr="0057418E" w:rsidRDefault="008B6D8C" w:rsidP="00A77E9D">
            <w:pPr>
              <w:pStyle w:val="ColumnHeadings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1B7D91" w14:textId="77777777" w:rsidR="008B6D8C" w:rsidRPr="0057418E" w:rsidRDefault="008B6D8C" w:rsidP="00A77E9D">
            <w:pPr>
              <w:pStyle w:val="ColumnHeadings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UNIT PRICE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AD0516" w14:textId="77777777" w:rsidR="008B6D8C" w:rsidRPr="0057418E" w:rsidRDefault="008B6D8C" w:rsidP="00A77E9D">
            <w:pPr>
              <w:pStyle w:val="ColumnHeadings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TOTAL</w:t>
            </w:r>
          </w:p>
        </w:tc>
      </w:tr>
      <w:tr w:rsidR="007D642A" w:rsidRPr="0057418E" w14:paraId="0E88CB38" w14:textId="77777777" w:rsidTr="0047005E">
        <w:trPr>
          <w:cantSplit/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7DE0E" w14:textId="24DA207F" w:rsidR="007D642A" w:rsidRPr="0057418E" w:rsidRDefault="00954C86" w:rsidP="00CA7E07">
            <w:pPr>
              <w:jc w:val="center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1</w:t>
            </w:r>
            <w:r w:rsidR="009C45C9" w:rsidRPr="0057418E">
              <w:rPr>
                <w:sz w:val="22"/>
                <w:szCs w:val="22"/>
              </w:rPr>
              <w:t>9,008</w:t>
            </w:r>
          </w:p>
        </w:tc>
        <w:tc>
          <w:tcPr>
            <w:tcW w:w="4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2DEA8CF" w14:textId="125EB0BE" w:rsidR="007D642A" w:rsidRPr="0057418E" w:rsidRDefault="00954C86" w:rsidP="00A77E9D">
            <w:pPr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PEPSI CANS 240ML (X 24)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2FEF25B" w14:textId="626A0C6B" w:rsidR="007D642A" w:rsidRPr="0057418E" w:rsidRDefault="00054B07" w:rsidP="00A77E9D">
            <w:pPr>
              <w:jc w:val="right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AED 12.74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A448C6" w14:textId="646C80AE" w:rsidR="007D642A" w:rsidRPr="0057418E" w:rsidRDefault="00054B07" w:rsidP="00A77E9D">
            <w:pPr>
              <w:jc w:val="right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AED 242,162</w:t>
            </w:r>
          </w:p>
        </w:tc>
      </w:tr>
      <w:tr w:rsidR="00764E6F" w:rsidRPr="0057418E" w14:paraId="1512D74D" w14:textId="77777777" w:rsidTr="0047005E">
        <w:trPr>
          <w:cantSplit/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B03AC6" w14:textId="2B2FA31B" w:rsidR="00764E6F" w:rsidRPr="0057418E" w:rsidRDefault="009C45C9" w:rsidP="00CA7E07">
            <w:pPr>
              <w:jc w:val="center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12,672</w:t>
            </w:r>
          </w:p>
        </w:tc>
        <w:tc>
          <w:tcPr>
            <w:tcW w:w="4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CBB42B" w14:textId="643A2D47" w:rsidR="00764E6F" w:rsidRPr="0057418E" w:rsidRDefault="00954C86" w:rsidP="00A77E9D">
            <w:pPr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7UP CANS 240ML (X 24)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CBA139" w14:textId="2C6290A4" w:rsidR="00764E6F" w:rsidRPr="0057418E" w:rsidRDefault="00054B07" w:rsidP="00A77E9D">
            <w:pPr>
              <w:jc w:val="right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AED 12.74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EC1C" w14:textId="2432FC86" w:rsidR="00764E6F" w:rsidRPr="0057418E" w:rsidRDefault="00054B07" w:rsidP="00A77E9D">
            <w:pPr>
              <w:jc w:val="right"/>
              <w:rPr>
                <w:sz w:val="22"/>
                <w:szCs w:val="22"/>
              </w:rPr>
            </w:pPr>
            <w:r w:rsidRPr="0057418E">
              <w:rPr>
                <w:sz w:val="22"/>
                <w:szCs w:val="22"/>
              </w:rPr>
              <w:t>AED 161,441</w:t>
            </w:r>
          </w:p>
        </w:tc>
      </w:tr>
      <w:tr w:rsidR="000C735B" w:rsidRPr="0057418E" w14:paraId="274827FF" w14:textId="77777777" w:rsidTr="0047005E">
        <w:trPr>
          <w:cantSplit/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E9B0A" w14:textId="77777777" w:rsidR="000C735B" w:rsidRPr="0057418E" w:rsidRDefault="000C735B" w:rsidP="00CA7E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31EB211" w14:textId="77777777" w:rsidR="000C735B" w:rsidRPr="0057418E" w:rsidRDefault="000C735B" w:rsidP="00A77E9D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BA1EB13" w14:textId="77777777" w:rsidR="000C735B" w:rsidRPr="0057418E" w:rsidRDefault="000C735B" w:rsidP="00A77E9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C41AE2" w14:textId="77777777" w:rsidR="000C735B" w:rsidRPr="0057418E" w:rsidRDefault="000C735B" w:rsidP="00A77E9D">
            <w:pPr>
              <w:jc w:val="right"/>
              <w:rPr>
                <w:sz w:val="22"/>
                <w:szCs w:val="22"/>
              </w:rPr>
            </w:pPr>
          </w:p>
        </w:tc>
      </w:tr>
      <w:tr w:rsidR="000C735B" w:rsidRPr="0057418E" w14:paraId="30F70A3A" w14:textId="77777777" w:rsidTr="0047005E">
        <w:trPr>
          <w:cantSplit/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4F5B2" w14:textId="77777777" w:rsidR="000C735B" w:rsidRPr="0057418E" w:rsidRDefault="000C735B" w:rsidP="00CA7E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D26470" w14:textId="77777777" w:rsidR="000C735B" w:rsidRPr="0057418E" w:rsidRDefault="000C735B" w:rsidP="00A77E9D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63EE10" w14:textId="77777777" w:rsidR="000C735B" w:rsidRPr="0057418E" w:rsidRDefault="000C735B" w:rsidP="00A77E9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B09955" w14:textId="77777777" w:rsidR="000C735B" w:rsidRPr="0057418E" w:rsidRDefault="000C735B" w:rsidP="00A77E9D">
            <w:pPr>
              <w:jc w:val="right"/>
              <w:rPr>
                <w:sz w:val="22"/>
                <w:szCs w:val="22"/>
              </w:rPr>
            </w:pPr>
          </w:p>
        </w:tc>
      </w:tr>
      <w:tr w:rsidR="000C735B" w:rsidRPr="0057418E" w14:paraId="2121505A" w14:textId="77777777" w:rsidTr="0047005E">
        <w:trPr>
          <w:cantSplit/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07186" w14:textId="77777777" w:rsidR="000C735B" w:rsidRPr="0057418E" w:rsidRDefault="000C735B" w:rsidP="00CA7E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8FDF20" w14:textId="77777777" w:rsidR="000C735B" w:rsidRPr="0057418E" w:rsidRDefault="000C735B" w:rsidP="00A77E9D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6F8001" w14:textId="77777777" w:rsidR="000C735B" w:rsidRPr="0057418E" w:rsidRDefault="000C735B" w:rsidP="00A77E9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8E74BE" w14:textId="77777777" w:rsidR="000C735B" w:rsidRPr="0057418E" w:rsidRDefault="000C735B" w:rsidP="00A77E9D">
            <w:pPr>
              <w:jc w:val="right"/>
              <w:rPr>
                <w:sz w:val="22"/>
                <w:szCs w:val="22"/>
              </w:rPr>
            </w:pPr>
          </w:p>
        </w:tc>
      </w:tr>
      <w:tr w:rsidR="00D3686C" w:rsidRPr="0057418E" w14:paraId="54B8D957" w14:textId="77777777" w:rsidTr="0047005E">
        <w:trPr>
          <w:cantSplit/>
          <w:trHeight w:val="288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B98E46" w14:textId="73CACE03" w:rsidR="00D3686C" w:rsidRPr="0057418E" w:rsidRDefault="00D3686C" w:rsidP="00CA7E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93DCC8" w14:textId="464E3E81" w:rsidR="00D3686C" w:rsidRPr="0057418E" w:rsidRDefault="00D3686C" w:rsidP="00A77E9D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89DE31" w14:textId="42C0A69E" w:rsidR="00D3686C" w:rsidRPr="0057418E" w:rsidRDefault="00D3686C" w:rsidP="00A77E9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F1DC91B" w14:textId="73C4C75F" w:rsidR="00D3686C" w:rsidRPr="0057418E" w:rsidRDefault="00D3686C" w:rsidP="00A77E9D">
            <w:pPr>
              <w:jc w:val="right"/>
              <w:rPr>
                <w:sz w:val="22"/>
                <w:szCs w:val="22"/>
              </w:rPr>
            </w:pPr>
          </w:p>
        </w:tc>
      </w:tr>
      <w:tr w:rsidR="008B6D8C" w:rsidRPr="0057418E" w14:paraId="641C363D" w14:textId="77777777" w:rsidTr="0047005E">
        <w:trPr>
          <w:cantSplit/>
          <w:trHeight w:val="288"/>
        </w:trPr>
        <w:tc>
          <w:tcPr>
            <w:tcW w:w="5972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9DFFB56" w14:textId="77777777" w:rsidR="008B6D8C" w:rsidRPr="0057418E" w:rsidRDefault="008B6D8C" w:rsidP="00A77E9D">
            <w:pPr>
              <w:rPr>
                <w:sz w:val="22"/>
                <w:szCs w:val="22"/>
              </w:rPr>
            </w:pP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0B9B981" w14:textId="4D27E579" w:rsidR="008B6D8C" w:rsidRPr="0057418E" w:rsidRDefault="000C735B" w:rsidP="00A77E9D">
            <w:pPr>
              <w:pStyle w:val="Label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00E6A99" w14:textId="3C7C8EF0" w:rsidR="008B6D8C" w:rsidRPr="0057418E" w:rsidRDefault="000C735B" w:rsidP="00F063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AED 15,272</w:t>
            </w:r>
          </w:p>
        </w:tc>
      </w:tr>
      <w:tr w:rsidR="008B6D8C" w:rsidRPr="0057418E" w14:paraId="2E09A4C6" w14:textId="77777777" w:rsidTr="0047005E">
        <w:trPr>
          <w:cantSplit/>
          <w:trHeight w:val="288"/>
        </w:trPr>
        <w:tc>
          <w:tcPr>
            <w:tcW w:w="5972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45DD4B5" w14:textId="77777777" w:rsidR="008B6D8C" w:rsidRPr="0057418E" w:rsidRDefault="008B6D8C" w:rsidP="00A77E9D">
            <w:pPr>
              <w:rPr>
                <w:sz w:val="22"/>
                <w:szCs w:val="22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B5EAB6" w14:textId="77777777" w:rsidR="008B6D8C" w:rsidRPr="0057418E" w:rsidRDefault="008B6D8C" w:rsidP="00A77E9D">
            <w:pPr>
              <w:pStyle w:val="Labels"/>
              <w:rPr>
                <w:b/>
                <w:bCs/>
                <w:sz w:val="22"/>
                <w:szCs w:val="22"/>
              </w:rPr>
            </w:pPr>
            <w:r w:rsidRPr="0057418E"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FA227C" w14:textId="78149398" w:rsidR="008B6D8C" w:rsidRPr="0057418E" w:rsidRDefault="00054B07" w:rsidP="000B0E20">
            <w:pPr>
              <w:jc w:val="right"/>
              <w:rPr>
                <w:b/>
                <w:bCs/>
                <w:sz w:val="22"/>
                <w:szCs w:val="22"/>
              </w:rPr>
            </w:pPr>
            <w:r w:rsidRPr="0057418E">
              <w:rPr>
                <w:b/>
                <w:bCs/>
                <w:sz w:val="22"/>
                <w:szCs w:val="22"/>
              </w:rPr>
              <w:t>AED 4</w:t>
            </w:r>
            <w:r w:rsidR="000C735B">
              <w:rPr>
                <w:b/>
                <w:bCs/>
                <w:sz w:val="22"/>
                <w:szCs w:val="22"/>
              </w:rPr>
              <w:t>18</w:t>
            </w:r>
            <w:r w:rsidRPr="0057418E">
              <w:rPr>
                <w:b/>
                <w:bCs/>
                <w:sz w:val="22"/>
                <w:szCs w:val="22"/>
              </w:rPr>
              <w:t>,</w:t>
            </w:r>
            <w:r w:rsidR="000C735B">
              <w:rPr>
                <w:b/>
                <w:bCs/>
                <w:sz w:val="22"/>
                <w:szCs w:val="22"/>
              </w:rPr>
              <w:t>875</w:t>
            </w:r>
          </w:p>
        </w:tc>
      </w:tr>
      <w:tr w:rsidR="008B6D8C" w:rsidRPr="0057418E" w14:paraId="341E76D9" w14:textId="77777777" w:rsidTr="000B0E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/>
        </w:trPr>
        <w:tc>
          <w:tcPr>
            <w:tcW w:w="10615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tbl>
            <w:tblPr>
              <w:tblpPr w:leftFromText="180" w:rightFromText="180" w:vertAnchor="page" w:horzAnchor="margin" w:tblpY="61"/>
              <w:tblOverlap w:val="never"/>
              <w:tblW w:w="106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7"/>
            </w:tblGrid>
            <w:tr w:rsidR="008B6D8C" w:rsidRPr="0057418E" w14:paraId="7FB2AB1A" w14:textId="77777777" w:rsidTr="00A77E9D">
              <w:tc>
                <w:tcPr>
                  <w:tcW w:w="10627" w:type="dxa"/>
                </w:tcPr>
                <w:p w14:paraId="58E5B2C0" w14:textId="77777777" w:rsidR="00CA2535" w:rsidRPr="0057418E" w:rsidRDefault="00CA2535" w:rsidP="00CA253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57418E">
                    <w:rPr>
                      <w:b/>
                      <w:bCs/>
                      <w:sz w:val="22"/>
                      <w:szCs w:val="22"/>
                    </w:rPr>
                    <w:t>PAYMENT TO:</w:t>
                  </w:r>
                </w:p>
                <w:p w14:paraId="7F075978" w14:textId="77777777" w:rsidR="00CA2535" w:rsidRPr="0057418E" w:rsidRDefault="00CA2535" w:rsidP="00CA2535">
                  <w:pPr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ROCK STONE INTERNATIONAL TRADING FZCO</w:t>
                  </w:r>
                </w:p>
                <w:p w14:paraId="58005C1C" w14:textId="77777777" w:rsidR="00CA2535" w:rsidRPr="0057418E" w:rsidRDefault="00CA2535" w:rsidP="00CA2535">
                  <w:pPr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ABU DHABI ISLAMIC BANK</w:t>
                  </w:r>
                </w:p>
                <w:p w14:paraId="20DA8068" w14:textId="77777777" w:rsidR="00CA2535" w:rsidRPr="0057418E" w:rsidRDefault="00CA2535" w:rsidP="00CA2535">
                  <w:pPr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SWIFT: ABIDAEAD</w:t>
                  </w:r>
                </w:p>
                <w:p w14:paraId="6A8EB495" w14:textId="55B4C04E" w:rsidR="008B6D8C" w:rsidRPr="0057418E" w:rsidRDefault="00CA2535" w:rsidP="00A77E9D">
                  <w:pPr>
                    <w:rPr>
                      <w:sz w:val="22"/>
                      <w:szCs w:val="22"/>
                    </w:rPr>
                  </w:pPr>
                  <w:r w:rsidRPr="0057418E">
                    <w:rPr>
                      <w:sz w:val="22"/>
                      <w:szCs w:val="22"/>
                    </w:rPr>
                    <w:t>IBAN: AE960500000000018866589</w:t>
                  </w:r>
                </w:p>
              </w:tc>
            </w:tr>
          </w:tbl>
          <w:p w14:paraId="045B0D6B" w14:textId="77777777" w:rsidR="008B6D8C" w:rsidRPr="0057418E" w:rsidRDefault="008B6D8C" w:rsidP="00A77E9D">
            <w:pPr>
              <w:rPr>
                <w:sz w:val="22"/>
                <w:szCs w:val="22"/>
              </w:rPr>
            </w:pPr>
          </w:p>
        </w:tc>
      </w:tr>
    </w:tbl>
    <w:p w14:paraId="0FC2266C" w14:textId="77777777" w:rsidR="00B764B8" w:rsidRPr="001E3C2E" w:rsidRDefault="00B764B8" w:rsidP="0086084F"/>
    <w:sectPr w:rsidR="00B764B8" w:rsidRPr="001E3C2E" w:rsidSect="00F02B77">
      <w:pgSz w:w="12240" w:h="15840"/>
      <w:pgMar w:top="568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F2A62" w14:textId="77777777" w:rsidR="00322385" w:rsidRDefault="00322385" w:rsidP="005A5FFD">
      <w:pPr>
        <w:spacing w:line="240" w:lineRule="auto"/>
      </w:pPr>
      <w:r>
        <w:separator/>
      </w:r>
    </w:p>
  </w:endnote>
  <w:endnote w:type="continuationSeparator" w:id="0">
    <w:p w14:paraId="0EAF5F6D" w14:textId="77777777" w:rsidR="00322385" w:rsidRDefault="00322385" w:rsidP="005A5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A52FC" w14:textId="77777777" w:rsidR="00322385" w:rsidRDefault="00322385" w:rsidP="005A5FFD">
      <w:pPr>
        <w:spacing w:line="240" w:lineRule="auto"/>
      </w:pPr>
      <w:r>
        <w:separator/>
      </w:r>
    </w:p>
  </w:footnote>
  <w:footnote w:type="continuationSeparator" w:id="0">
    <w:p w14:paraId="073E0743" w14:textId="77777777" w:rsidR="00322385" w:rsidRDefault="00322385" w:rsidP="005A5F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447CB"/>
    <w:multiLevelType w:val="hybridMultilevel"/>
    <w:tmpl w:val="ECD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7FE"/>
    <w:multiLevelType w:val="hybridMultilevel"/>
    <w:tmpl w:val="89A0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817FD"/>
    <w:multiLevelType w:val="hybridMultilevel"/>
    <w:tmpl w:val="D6CE50F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83756A2"/>
    <w:multiLevelType w:val="hybridMultilevel"/>
    <w:tmpl w:val="8C6C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95EC4"/>
    <w:multiLevelType w:val="hybridMultilevel"/>
    <w:tmpl w:val="BBF2B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865803"/>
    <w:multiLevelType w:val="hybridMultilevel"/>
    <w:tmpl w:val="807C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42AC"/>
    <w:multiLevelType w:val="hybridMultilevel"/>
    <w:tmpl w:val="E582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F46B1"/>
    <w:multiLevelType w:val="hybridMultilevel"/>
    <w:tmpl w:val="9234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FC1C0C"/>
    <w:multiLevelType w:val="hybridMultilevel"/>
    <w:tmpl w:val="518CE6F8"/>
    <w:lvl w:ilvl="0" w:tplc="5D90D1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15558"/>
    <w:multiLevelType w:val="hybridMultilevel"/>
    <w:tmpl w:val="9640A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570138">
    <w:abstractNumId w:val="0"/>
  </w:num>
  <w:num w:numId="2" w16cid:durableId="882256151">
    <w:abstractNumId w:val="9"/>
  </w:num>
  <w:num w:numId="3" w16cid:durableId="366878371">
    <w:abstractNumId w:val="10"/>
  </w:num>
  <w:num w:numId="4" w16cid:durableId="2035381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87973">
    <w:abstractNumId w:val="4"/>
  </w:num>
  <w:num w:numId="6" w16cid:durableId="176165137">
    <w:abstractNumId w:val="3"/>
  </w:num>
  <w:num w:numId="7" w16cid:durableId="1342971597">
    <w:abstractNumId w:val="1"/>
  </w:num>
  <w:num w:numId="8" w16cid:durableId="1937594545">
    <w:abstractNumId w:val="5"/>
  </w:num>
  <w:num w:numId="9" w16cid:durableId="695500040">
    <w:abstractNumId w:val="8"/>
  </w:num>
  <w:num w:numId="10" w16cid:durableId="240530922">
    <w:abstractNumId w:val="11"/>
  </w:num>
  <w:num w:numId="11" w16cid:durableId="1765766783">
    <w:abstractNumId w:val="2"/>
  </w:num>
  <w:num w:numId="12" w16cid:durableId="1667391506">
    <w:abstractNumId w:val="6"/>
  </w:num>
  <w:num w:numId="13" w16cid:durableId="420104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04"/>
    <w:rsid w:val="000009A2"/>
    <w:rsid w:val="0001091B"/>
    <w:rsid w:val="000158A5"/>
    <w:rsid w:val="00017F60"/>
    <w:rsid w:val="00021086"/>
    <w:rsid w:val="00025FA9"/>
    <w:rsid w:val="00054B07"/>
    <w:rsid w:val="00055FEB"/>
    <w:rsid w:val="000606A8"/>
    <w:rsid w:val="00065839"/>
    <w:rsid w:val="00070D12"/>
    <w:rsid w:val="0007180E"/>
    <w:rsid w:val="000729F6"/>
    <w:rsid w:val="00083DD8"/>
    <w:rsid w:val="000A5121"/>
    <w:rsid w:val="000B00E8"/>
    <w:rsid w:val="000B0E20"/>
    <w:rsid w:val="000C72DF"/>
    <w:rsid w:val="000C735B"/>
    <w:rsid w:val="000D105C"/>
    <w:rsid w:val="000D49AB"/>
    <w:rsid w:val="000D4A2C"/>
    <w:rsid w:val="001120B0"/>
    <w:rsid w:val="00113D8A"/>
    <w:rsid w:val="001163C2"/>
    <w:rsid w:val="001246DF"/>
    <w:rsid w:val="001257F0"/>
    <w:rsid w:val="0013617A"/>
    <w:rsid w:val="001379B7"/>
    <w:rsid w:val="00140D57"/>
    <w:rsid w:val="00155025"/>
    <w:rsid w:val="001709EF"/>
    <w:rsid w:val="0017391C"/>
    <w:rsid w:val="00181D8B"/>
    <w:rsid w:val="00190927"/>
    <w:rsid w:val="001909AE"/>
    <w:rsid w:val="00196BDD"/>
    <w:rsid w:val="001A20AE"/>
    <w:rsid w:val="001A2628"/>
    <w:rsid w:val="001C04E9"/>
    <w:rsid w:val="001C43C0"/>
    <w:rsid w:val="001D6FFB"/>
    <w:rsid w:val="001E3C2E"/>
    <w:rsid w:val="0021009B"/>
    <w:rsid w:val="00212C40"/>
    <w:rsid w:val="00212DC1"/>
    <w:rsid w:val="002208D4"/>
    <w:rsid w:val="002358FD"/>
    <w:rsid w:val="00237D80"/>
    <w:rsid w:val="00246651"/>
    <w:rsid w:val="00256304"/>
    <w:rsid w:val="002650FF"/>
    <w:rsid w:val="0027136D"/>
    <w:rsid w:val="002720E7"/>
    <w:rsid w:val="00290218"/>
    <w:rsid w:val="002905AB"/>
    <w:rsid w:val="002914E4"/>
    <w:rsid w:val="002B1B31"/>
    <w:rsid w:val="002C3F73"/>
    <w:rsid w:val="002D3063"/>
    <w:rsid w:val="002D3C4C"/>
    <w:rsid w:val="002D68D1"/>
    <w:rsid w:val="002E2298"/>
    <w:rsid w:val="002E7709"/>
    <w:rsid w:val="002F0820"/>
    <w:rsid w:val="002F1304"/>
    <w:rsid w:val="002F1E93"/>
    <w:rsid w:val="002F352C"/>
    <w:rsid w:val="00300E3C"/>
    <w:rsid w:val="00304C0A"/>
    <w:rsid w:val="00317D74"/>
    <w:rsid w:val="00322385"/>
    <w:rsid w:val="00323968"/>
    <w:rsid w:val="00332EC6"/>
    <w:rsid w:val="00341D54"/>
    <w:rsid w:val="0035542D"/>
    <w:rsid w:val="00366971"/>
    <w:rsid w:val="00373610"/>
    <w:rsid w:val="00380753"/>
    <w:rsid w:val="00392054"/>
    <w:rsid w:val="003A3ECA"/>
    <w:rsid w:val="003B3CD6"/>
    <w:rsid w:val="003B3DAE"/>
    <w:rsid w:val="003C284C"/>
    <w:rsid w:val="003C539E"/>
    <w:rsid w:val="003D6F21"/>
    <w:rsid w:val="003E16F5"/>
    <w:rsid w:val="003F03CA"/>
    <w:rsid w:val="00405B07"/>
    <w:rsid w:val="00414C68"/>
    <w:rsid w:val="004379BB"/>
    <w:rsid w:val="0044762A"/>
    <w:rsid w:val="004650F3"/>
    <w:rsid w:val="0047005E"/>
    <w:rsid w:val="00473FA7"/>
    <w:rsid w:val="0049003D"/>
    <w:rsid w:val="00490E91"/>
    <w:rsid w:val="0049325D"/>
    <w:rsid w:val="00497AA4"/>
    <w:rsid w:val="004A6510"/>
    <w:rsid w:val="004B3522"/>
    <w:rsid w:val="004B603A"/>
    <w:rsid w:val="004C5047"/>
    <w:rsid w:val="004D79E5"/>
    <w:rsid w:val="004E28B4"/>
    <w:rsid w:val="004F0DF6"/>
    <w:rsid w:val="004F1393"/>
    <w:rsid w:val="0052437C"/>
    <w:rsid w:val="00530478"/>
    <w:rsid w:val="00531647"/>
    <w:rsid w:val="00532F39"/>
    <w:rsid w:val="005369BA"/>
    <w:rsid w:val="00565780"/>
    <w:rsid w:val="0057418E"/>
    <w:rsid w:val="00581EF6"/>
    <w:rsid w:val="00582298"/>
    <w:rsid w:val="005869AD"/>
    <w:rsid w:val="005942DA"/>
    <w:rsid w:val="005A5193"/>
    <w:rsid w:val="005A5D04"/>
    <w:rsid w:val="005A5FFD"/>
    <w:rsid w:val="005A6D66"/>
    <w:rsid w:val="005B06FD"/>
    <w:rsid w:val="005C1EB6"/>
    <w:rsid w:val="005C3B8A"/>
    <w:rsid w:val="005D3813"/>
    <w:rsid w:val="005D7563"/>
    <w:rsid w:val="005F19F0"/>
    <w:rsid w:val="005F72C5"/>
    <w:rsid w:val="00607513"/>
    <w:rsid w:val="00620E25"/>
    <w:rsid w:val="00622FA5"/>
    <w:rsid w:val="00627BC7"/>
    <w:rsid w:val="00636B79"/>
    <w:rsid w:val="006477B6"/>
    <w:rsid w:val="00647EE9"/>
    <w:rsid w:val="00660DE5"/>
    <w:rsid w:val="00664555"/>
    <w:rsid w:val="00677993"/>
    <w:rsid w:val="00687A24"/>
    <w:rsid w:val="00693603"/>
    <w:rsid w:val="00695D04"/>
    <w:rsid w:val="006A137B"/>
    <w:rsid w:val="006A4629"/>
    <w:rsid w:val="006A6160"/>
    <w:rsid w:val="006A6A85"/>
    <w:rsid w:val="006A6F26"/>
    <w:rsid w:val="006B336E"/>
    <w:rsid w:val="006B4F2C"/>
    <w:rsid w:val="006D01CB"/>
    <w:rsid w:val="006D53F9"/>
    <w:rsid w:val="006E0E2D"/>
    <w:rsid w:val="006F238A"/>
    <w:rsid w:val="006F4BA8"/>
    <w:rsid w:val="00702473"/>
    <w:rsid w:val="00702D17"/>
    <w:rsid w:val="00723309"/>
    <w:rsid w:val="007263DD"/>
    <w:rsid w:val="007264BF"/>
    <w:rsid w:val="0073295C"/>
    <w:rsid w:val="00746175"/>
    <w:rsid w:val="007561D0"/>
    <w:rsid w:val="00761A05"/>
    <w:rsid w:val="00763D59"/>
    <w:rsid w:val="00764E10"/>
    <w:rsid w:val="00764E6F"/>
    <w:rsid w:val="007718AB"/>
    <w:rsid w:val="00775C1A"/>
    <w:rsid w:val="00786764"/>
    <w:rsid w:val="007A052C"/>
    <w:rsid w:val="007A3068"/>
    <w:rsid w:val="007B04B0"/>
    <w:rsid w:val="007B1810"/>
    <w:rsid w:val="007C37C8"/>
    <w:rsid w:val="007D2F40"/>
    <w:rsid w:val="007D642A"/>
    <w:rsid w:val="007F3D8D"/>
    <w:rsid w:val="007F6DFB"/>
    <w:rsid w:val="007F742B"/>
    <w:rsid w:val="00827555"/>
    <w:rsid w:val="00830FCA"/>
    <w:rsid w:val="00852092"/>
    <w:rsid w:val="00852A8A"/>
    <w:rsid w:val="0085486F"/>
    <w:rsid w:val="0086084F"/>
    <w:rsid w:val="008618F5"/>
    <w:rsid w:val="00870578"/>
    <w:rsid w:val="00890ECF"/>
    <w:rsid w:val="0089761D"/>
    <w:rsid w:val="008A628B"/>
    <w:rsid w:val="008A71AC"/>
    <w:rsid w:val="008B0A32"/>
    <w:rsid w:val="008B4827"/>
    <w:rsid w:val="008B6D8C"/>
    <w:rsid w:val="008B75FC"/>
    <w:rsid w:val="008C044B"/>
    <w:rsid w:val="008C1DFD"/>
    <w:rsid w:val="008C3191"/>
    <w:rsid w:val="008D2839"/>
    <w:rsid w:val="008E0038"/>
    <w:rsid w:val="008E2D2B"/>
    <w:rsid w:val="008F1363"/>
    <w:rsid w:val="008F59D6"/>
    <w:rsid w:val="008F7DC7"/>
    <w:rsid w:val="00901343"/>
    <w:rsid w:val="00904828"/>
    <w:rsid w:val="0091193B"/>
    <w:rsid w:val="0091410F"/>
    <w:rsid w:val="00914A37"/>
    <w:rsid w:val="009163D7"/>
    <w:rsid w:val="00922C6E"/>
    <w:rsid w:val="0093568C"/>
    <w:rsid w:val="009513C9"/>
    <w:rsid w:val="00954C86"/>
    <w:rsid w:val="00965FE0"/>
    <w:rsid w:val="00977407"/>
    <w:rsid w:val="0098573F"/>
    <w:rsid w:val="00993C78"/>
    <w:rsid w:val="009A1F22"/>
    <w:rsid w:val="009A372B"/>
    <w:rsid w:val="009A5FA0"/>
    <w:rsid w:val="009B0B41"/>
    <w:rsid w:val="009B5E27"/>
    <w:rsid w:val="009C45C9"/>
    <w:rsid w:val="009C5A61"/>
    <w:rsid w:val="009C657A"/>
    <w:rsid w:val="009E23FA"/>
    <w:rsid w:val="009E321B"/>
    <w:rsid w:val="009E7C7E"/>
    <w:rsid w:val="00A25809"/>
    <w:rsid w:val="00A30F80"/>
    <w:rsid w:val="00A41771"/>
    <w:rsid w:val="00A43465"/>
    <w:rsid w:val="00A46C3C"/>
    <w:rsid w:val="00A53283"/>
    <w:rsid w:val="00A56855"/>
    <w:rsid w:val="00A664EC"/>
    <w:rsid w:val="00A67B29"/>
    <w:rsid w:val="00A71AD3"/>
    <w:rsid w:val="00A77E9D"/>
    <w:rsid w:val="00AA01DA"/>
    <w:rsid w:val="00AA47B9"/>
    <w:rsid w:val="00AB03C9"/>
    <w:rsid w:val="00AB2906"/>
    <w:rsid w:val="00AE5435"/>
    <w:rsid w:val="00B0163D"/>
    <w:rsid w:val="00B07A19"/>
    <w:rsid w:val="00B13C44"/>
    <w:rsid w:val="00B16EBE"/>
    <w:rsid w:val="00B27C6B"/>
    <w:rsid w:val="00B33820"/>
    <w:rsid w:val="00B34665"/>
    <w:rsid w:val="00B404C0"/>
    <w:rsid w:val="00B51526"/>
    <w:rsid w:val="00B52681"/>
    <w:rsid w:val="00B57C6A"/>
    <w:rsid w:val="00B764B8"/>
    <w:rsid w:val="00B9656D"/>
    <w:rsid w:val="00B9671E"/>
    <w:rsid w:val="00BA179A"/>
    <w:rsid w:val="00BA2412"/>
    <w:rsid w:val="00BA2B28"/>
    <w:rsid w:val="00BA3D50"/>
    <w:rsid w:val="00BB770C"/>
    <w:rsid w:val="00BC20C7"/>
    <w:rsid w:val="00BC466B"/>
    <w:rsid w:val="00BD7A44"/>
    <w:rsid w:val="00BE49E4"/>
    <w:rsid w:val="00BF27C3"/>
    <w:rsid w:val="00BF77EE"/>
    <w:rsid w:val="00BF7D06"/>
    <w:rsid w:val="00C005D1"/>
    <w:rsid w:val="00C16942"/>
    <w:rsid w:val="00C1735B"/>
    <w:rsid w:val="00C30415"/>
    <w:rsid w:val="00C31934"/>
    <w:rsid w:val="00C322B2"/>
    <w:rsid w:val="00C33191"/>
    <w:rsid w:val="00C37F5E"/>
    <w:rsid w:val="00C45CBB"/>
    <w:rsid w:val="00C60CDF"/>
    <w:rsid w:val="00C77637"/>
    <w:rsid w:val="00C803D6"/>
    <w:rsid w:val="00C848AF"/>
    <w:rsid w:val="00C873E5"/>
    <w:rsid w:val="00C90B01"/>
    <w:rsid w:val="00CA1F83"/>
    <w:rsid w:val="00CA2535"/>
    <w:rsid w:val="00CA3158"/>
    <w:rsid w:val="00CA7E07"/>
    <w:rsid w:val="00CB153D"/>
    <w:rsid w:val="00CB1D14"/>
    <w:rsid w:val="00CC573D"/>
    <w:rsid w:val="00CC62F0"/>
    <w:rsid w:val="00CD41D2"/>
    <w:rsid w:val="00CF44E6"/>
    <w:rsid w:val="00CF7E10"/>
    <w:rsid w:val="00D115C4"/>
    <w:rsid w:val="00D20A0D"/>
    <w:rsid w:val="00D222BD"/>
    <w:rsid w:val="00D33B02"/>
    <w:rsid w:val="00D33F25"/>
    <w:rsid w:val="00D3686C"/>
    <w:rsid w:val="00D37AA0"/>
    <w:rsid w:val="00D4146A"/>
    <w:rsid w:val="00D43E89"/>
    <w:rsid w:val="00D45E69"/>
    <w:rsid w:val="00D4761F"/>
    <w:rsid w:val="00D50D62"/>
    <w:rsid w:val="00D76576"/>
    <w:rsid w:val="00D76968"/>
    <w:rsid w:val="00D76A11"/>
    <w:rsid w:val="00D77D70"/>
    <w:rsid w:val="00D80399"/>
    <w:rsid w:val="00D96B04"/>
    <w:rsid w:val="00DA2487"/>
    <w:rsid w:val="00DA6ECF"/>
    <w:rsid w:val="00DA73F1"/>
    <w:rsid w:val="00DB23C2"/>
    <w:rsid w:val="00DC0595"/>
    <w:rsid w:val="00DC104F"/>
    <w:rsid w:val="00DF195F"/>
    <w:rsid w:val="00DF5837"/>
    <w:rsid w:val="00E01B2E"/>
    <w:rsid w:val="00E02D12"/>
    <w:rsid w:val="00E0518D"/>
    <w:rsid w:val="00E32BB8"/>
    <w:rsid w:val="00E35812"/>
    <w:rsid w:val="00E36026"/>
    <w:rsid w:val="00E37A52"/>
    <w:rsid w:val="00E54C96"/>
    <w:rsid w:val="00E55DE7"/>
    <w:rsid w:val="00E600BE"/>
    <w:rsid w:val="00E6107D"/>
    <w:rsid w:val="00E816F4"/>
    <w:rsid w:val="00E8661E"/>
    <w:rsid w:val="00E97FA3"/>
    <w:rsid w:val="00EA0BC0"/>
    <w:rsid w:val="00EA18C6"/>
    <w:rsid w:val="00EA2CF3"/>
    <w:rsid w:val="00EA72DB"/>
    <w:rsid w:val="00EB0AAC"/>
    <w:rsid w:val="00EC2FFF"/>
    <w:rsid w:val="00ED5139"/>
    <w:rsid w:val="00EE4DEE"/>
    <w:rsid w:val="00EF769F"/>
    <w:rsid w:val="00F02B77"/>
    <w:rsid w:val="00F063D7"/>
    <w:rsid w:val="00F14509"/>
    <w:rsid w:val="00F2253D"/>
    <w:rsid w:val="00F34460"/>
    <w:rsid w:val="00F36EA4"/>
    <w:rsid w:val="00F40A32"/>
    <w:rsid w:val="00F41740"/>
    <w:rsid w:val="00F422A8"/>
    <w:rsid w:val="00F52042"/>
    <w:rsid w:val="00F576B8"/>
    <w:rsid w:val="00F63F81"/>
    <w:rsid w:val="00F91C54"/>
    <w:rsid w:val="00FA386D"/>
    <w:rsid w:val="00FA783D"/>
    <w:rsid w:val="00FB0025"/>
    <w:rsid w:val="00FB0B61"/>
    <w:rsid w:val="00FB1848"/>
    <w:rsid w:val="00FB5249"/>
    <w:rsid w:val="00FB76E5"/>
    <w:rsid w:val="00FC7372"/>
    <w:rsid w:val="00FD5B18"/>
    <w:rsid w:val="00FD6FAF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87623"/>
  <w15:docId w15:val="{CEC8F5E4-E4BD-446A-8D26-48D7FDAE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paragraph" w:styleId="Header">
    <w:name w:val="header"/>
    <w:basedOn w:val="Normal"/>
    <w:link w:val="HeaderChar"/>
    <w:unhideWhenUsed/>
    <w:rsid w:val="005A5F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A5FF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unhideWhenUsed/>
    <w:rsid w:val="005A5F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A5FFD"/>
    <w:rPr>
      <w:rFonts w:ascii="Tahoma" w:hAnsi="Tahoma"/>
      <w:spacing w:val="4"/>
      <w:sz w:val="17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3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</Template>
  <TotalTime>34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invoice template</vt:lpstr>
    </vt:vector>
  </TitlesOfParts>
  <Company>Microsoft Corporation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invoice template</dc:title>
  <dc:creator>Invoiceberry.com - Online Invoicing Software</dc:creator>
  <cp:lastModifiedBy>Rejin</cp:lastModifiedBy>
  <cp:revision>6</cp:revision>
  <cp:lastPrinted>2020-12-16T12:02:00Z</cp:lastPrinted>
  <dcterms:created xsi:type="dcterms:W3CDTF">2025-07-15T08:50:00Z</dcterms:created>
  <dcterms:modified xsi:type="dcterms:W3CDTF">2025-08-30T13:49:00Z</dcterms:modified>
  <cp:category>Invoice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